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33"/>
        <w:gridCol w:w="704"/>
        <w:gridCol w:w="6353"/>
      </w:tblGrid>
      <w:tr w:rsidR="001B2ABD" w14:paraId="3BCC4621" w14:textId="77777777" w:rsidTr="0084396A">
        <w:trPr>
          <w:trHeight w:val="6037"/>
        </w:trPr>
        <w:tc>
          <w:tcPr>
            <w:tcW w:w="3533" w:type="dxa"/>
            <w:vAlign w:val="bottom"/>
          </w:tcPr>
          <w:p w14:paraId="541CBDC1" w14:textId="3FF838A7" w:rsidR="001B2ABD" w:rsidRDefault="00DF5635" w:rsidP="00143C6E">
            <w:pPr>
              <w:tabs>
                <w:tab w:val="left" w:pos="990"/>
              </w:tabs>
            </w:pPr>
            <w:r>
              <w:rPr>
                <w:noProof/>
              </w:rPr>
            </w:r>
            <w:r>
              <w:pict w14:anchorId="54987680">
                <v:oval id="Oval 2" o:spid="_x0000_s2050" alt="Title: Professional Headshot of Man" style="width:152.65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" strokecolor="#94b6d2 [3204]" strokeweight="5pt">
                  <v:fill r:id="rId7" o:title="" recolor="t" rotate="t" type="frame"/>
                  <v:stroke joinstyle="miter"/>
                  <w10:wrap type="none"/>
                  <w10:anchorlock/>
                </v:oval>
              </w:pict>
            </w:r>
          </w:p>
          <w:p w14:paraId="3BD31E5C" w14:textId="77777777" w:rsidR="00143C6E" w:rsidRDefault="00143C6E" w:rsidP="00143C6E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  <w:r w:rsidRPr="00143C6E">
              <w:rPr>
                <w:b/>
                <w:bCs/>
                <w:sz w:val="28"/>
                <w:szCs w:val="28"/>
              </w:rPr>
              <w:t>Objective:</w:t>
            </w:r>
          </w:p>
          <w:p w14:paraId="0448A161" w14:textId="7E12ACF4" w:rsidR="00143C6E" w:rsidRPr="00143C6E" w:rsidRDefault="00143C6E" w:rsidP="00143C6E">
            <w:pPr>
              <w:tabs>
                <w:tab w:val="left" w:pos="990"/>
              </w:tabs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4" w:type="dxa"/>
          </w:tcPr>
          <w:p w14:paraId="7163B49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353" w:type="dxa"/>
            <w:vAlign w:val="bottom"/>
          </w:tcPr>
          <w:p w14:paraId="1914FBF3" w14:textId="77777777" w:rsidR="001B2ABD" w:rsidRDefault="004B37A6" w:rsidP="001B2ABD">
            <w:pPr>
              <w:pStyle w:val="Title"/>
            </w:pPr>
            <w:r>
              <w:t>SyED MEHARAZ</w:t>
            </w:r>
          </w:p>
          <w:p w14:paraId="55125824" w14:textId="46699B20" w:rsidR="001B2ABD" w:rsidRDefault="001B2ABD" w:rsidP="001B2ABD">
            <w:pPr>
              <w:pStyle w:val="Subtitle"/>
            </w:pPr>
          </w:p>
        </w:tc>
      </w:tr>
      <w:tr w:rsidR="001B2ABD" w14:paraId="1354EEFE" w14:textId="77777777" w:rsidTr="0084396A">
        <w:trPr>
          <w:trHeight w:val="14435"/>
        </w:trPr>
        <w:tc>
          <w:tcPr>
            <w:tcW w:w="3533" w:type="dxa"/>
          </w:tcPr>
          <w:p w14:paraId="26AB2CCB" w14:textId="77777777" w:rsidR="00036450" w:rsidRDefault="00036450" w:rsidP="002252EF">
            <w:pPr>
              <w:pStyle w:val="Heading3"/>
            </w:pPr>
          </w:p>
          <w:p w14:paraId="0FE22232" w14:textId="77777777" w:rsidR="00036450" w:rsidRDefault="00036450" w:rsidP="00036450"/>
          <w:sdt>
            <w:sdtPr>
              <w:id w:val="-1954003311"/>
              <w:placeholder>
                <w:docPart w:val="BD33860E8AF849D59B0F1AA749B1AB1E"/>
              </w:placeholder>
              <w:temporary/>
              <w:showingPlcHdr/>
              <w15:appearance w15:val="hidden"/>
            </w:sdtPr>
            <w:sdtContent>
              <w:p w14:paraId="71467F59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105CA7D940C4113AF5D9365CC6927BB"/>
              </w:placeholder>
              <w:temporary/>
              <w:showingPlcHdr/>
              <w15:appearance w15:val="hidden"/>
            </w:sdtPr>
            <w:sdtContent>
              <w:p w14:paraId="38907976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9906EB9" w14:textId="77777777" w:rsidR="004D3011" w:rsidRDefault="004B37A6" w:rsidP="004D3011">
            <w:r>
              <w:t>7075667326</w:t>
            </w:r>
          </w:p>
          <w:p w14:paraId="54F4744A" w14:textId="77777777" w:rsidR="004D3011" w:rsidRPr="004D3011" w:rsidRDefault="004D3011" w:rsidP="004D3011"/>
          <w:sdt>
            <w:sdtPr>
              <w:id w:val="67859272"/>
              <w:placeholder>
                <w:docPart w:val="A0C00E4E0D584C8F85F57E1F289EF5EF"/>
              </w:placeholder>
              <w:temporary/>
              <w:showingPlcHdr/>
              <w15:appearance w15:val="hidden"/>
            </w:sdtPr>
            <w:sdtContent>
              <w:p w14:paraId="411E26DB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3CC56F95" w14:textId="00EC1711" w:rsidR="004D3011" w:rsidRDefault="004B37A6" w:rsidP="004D3011">
            <w:r>
              <w:t xml:space="preserve">LinkedIn: </w:t>
            </w:r>
            <w:hyperlink r:id="rId8" w:history="1">
              <w:r w:rsidR="00272C1C" w:rsidRPr="005D2C19">
                <w:rPr>
                  <w:rStyle w:val="Hyperlink"/>
                </w:rPr>
                <w:t>https://www.linkedin.com/in/meharaz-syed-b55bb6207</w:t>
              </w:r>
            </w:hyperlink>
          </w:p>
          <w:p w14:paraId="75DD99B3" w14:textId="77777777" w:rsidR="00272C1C" w:rsidRDefault="00272C1C" w:rsidP="004D3011"/>
          <w:p w14:paraId="5716BD85" w14:textId="6DA15B4B" w:rsidR="00E265D0" w:rsidRDefault="00E265D0" w:rsidP="004D3011">
            <w:r>
              <w:t>Github:</w:t>
            </w:r>
          </w:p>
          <w:p w14:paraId="580DC3D4" w14:textId="77777777" w:rsidR="00E265D0" w:rsidRDefault="00E265D0" w:rsidP="004D3011"/>
          <w:p w14:paraId="21F9CAA2" w14:textId="46935F3C" w:rsidR="00E265D0" w:rsidRDefault="004B431A" w:rsidP="004D3011">
            <w:hyperlink r:id="rId9" w:history="1">
              <w:r w:rsidR="00E265D0" w:rsidRPr="00AE2B5C">
                <w:rPr>
                  <w:rStyle w:val="Hyperlink"/>
                </w:rPr>
                <w:t>https://github.com/Meharaz-02</w:t>
              </w:r>
            </w:hyperlink>
          </w:p>
          <w:p w14:paraId="644E30B3" w14:textId="77777777" w:rsidR="00E265D0" w:rsidRDefault="00E265D0" w:rsidP="004D3011"/>
          <w:p w14:paraId="7D5680AA" w14:textId="77777777" w:rsidR="004D3011" w:rsidRDefault="004D3011" w:rsidP="004D3011"/>
          <w:sdt>
            <w:sdtPr>
              <w:id w:val="-240260293"/>
              <w:placeholder>
                <w:docPart w:val="E059109F17BA49FC9A3102629772CE51"/>
              </w:placeholder>
              <w:temporary/>
              <w:showingPlcHdr/>
              <w15:appearance w15:val="hidden"/>
            </w:sdtPr>
            <w:sdtContent>
              <w:p w14:paraId="7A92FC48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3E5402D" w14:textId="7C6EB4EC" w:rsidR="00036450" w:rsidRDefault="004B431A" w:rsidP="004D3011">
            <w:hyperlink r:id="rId10" w:history="1">
              <w:r w:rsidR="00272C1C" w:rsidRPr="005D2C19">
                <w:rPr>
                  <w:rStyle w:val="Hyperlink"/>
                </w:rPr>
                <w:t>s.meharazmehair@gmail.com</w:t>
              </w:r>
            </w:hyperlink>
          </w:p>
          <w:p w14:paraId="0BC2A9D2" w14:textId="77777777" w:rsidR="00272C1C" w:rsidRPr="00E4381A" w:rsidRDefault="00272C1C" w:rsidP="004D3011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99CD2B28A1CE4172B9D4641EF0622BC7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3CDBFF73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EE3B76A" w14:textId="581B9192" w:rsidR="004D3011" w:rsidRDefault="004B37A6" w:rsidP="00272C1C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Craft Works</w:t>
            </w:r>
          </w:p>
          <w:p w14:paraId="61005923" w14:textId="77777777" w:rsidR="004D3011" w:rsidRDefault="004B37A6" w:rsidP="00272C1C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Cooking</w:t>
            </w:r>
          </w:p>
          <w:p w14:paraId="656888AD" w14:textId="77777777" w:rsidR="004D3011" w:rsidRDefault="004B37A6" w:rsidP="00272C1C">
            <w:pPr>
              <w:pStyle w:val="ListParagraph"/>
              <w:numPr>
                <w:ilvl w:val="0"/>
                <w:numId w:val="5"/>
              </w:numPr>
              <w:ind w:leftChars="0"/>
            </w:pPr>
            <w:r>
              <w:t>Reading Books</w:t>
            </w:r>
          </w:p>
          <w:p w14:paraId="149A87C4" w14:textId="48215017" w:rsidR="00272C1C" w:rsidRDefault="00272C1C" w:rsidP="00272C1C">
            <w:pPr>
              <w:pStyle w:val="ListParagraph"/>
              <w:ind w:leftChars="0" w:left="360"/>
            </w:pPr>
          </w:p>
          <w:p w14:paraId="76504370" w14:textId="77777777" w:rsidR="0084396A" w:rsidRDefault="0084396A" w:rsidP="004D3011"/>
          <w:p w14:paraId="003823CA" w14:textId="77777777" w:rsidR="004D3011" w:rsidRPr="004D3011" w:rsidRDefault="004D3011" w:rsidP="004D3011"/>
        </w:tc>
        <w:tc>
          <w:tcPr>
            <w:tcW w:w="704" w:type="dxa"/>
          </w:tcPr>
          <w:p w14:paraId="04C1B8D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353" w:type="dxa"/>
          </w:tcPr>
          <w:sdt>
            <w:sdtPr>
              <w:id w:val="1049110328"/>
              <w:placeholder>
                <w:docPart w:val="AA532EC0D6174FEDB7EAEDE8DFBCF61A"/>
              </w:placeholder>
              <w:temporary/>
              <w:showingPlcHdr/>
              <w15:appearance w15:val="hidden"/>
            </w:sdtPr>
            <w:sdtContent>
              <w:p w14:paraId="16DD4D14" w14:textId="649C9D22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47A0801" w14:textId="06299A65" w:rsidR="00206CE1" w:rsidRDefault="00946A35" w:rsidP="00206CE1">
            <w:pPr>
              <w:pStyle w:val="Heading4"/>
              <w:numPr>
                <w:ilvl w:val="0"/>
                <w:numId w:val="3"/>
              </w:numPr>
              <w:rPr>
                <w:b w:val="0"/>
                <w:bCs/>
                <w:sz w:val="22"/>
              </w:rPr>
            </w:pPr>
            <w:r>
              <w:rPr>
                <w:sz w:val="22"/>
              </w:rPr>
              <w:t>Secondary(High School)</w:t>
            </w:r>
            <w:r w:rsidR="00206CE1">
              <w:rPr>
                <w:sz w:val="22"/>
              </w:rPr>
              <w:t xml:space="preserve"> </w:t>
            </w:r>
            <w:r w:rsidR="00206CE1" w:rsidRPr="00206CE1">
              <w:rPr>
                <w:b w:val="0"/>
                <w:bCs/>
                <w:sz w:val="22"/>
              </w:rPr>
              <w:t xml:space="preserve">from </w:t>
            </w:r>
            <w:r w:rsidR="004B37A6" w:rsidRPr="00206CE1">
              <w:rPr>
                <w:b w:val="0"/>
                <w:bCs/>
                <w:sz w:val="22"/>
              </w:rPr>
              <w:t>Narayana Group of Schools English Medium</w:t>
            </w:r>
            <w:r w:rsidR="00206CE1">
              <w:rPr>
                <w:b w:val="0"/>
                <w:bCs/>
                <w:sz w:val="22"/>
              </w:rPr>
              <w:t>- Kurnool</w:t>
            </w:r>
          </w:p>
          <w:p w14:paraId="5AAE6AB2" w14:textId="7040225A" w:rsidR="00206CE1" w:rsidRPr="00206CE1" w:rsidRDefault="00206CE1" w:rsidP="00206CE1">
            <w:pPr>
              <w:pStyle w:val="Heading4"/>
              <w:ind w:left="36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</w:t>
            </w:r>
            <w:r w:rsidR="004B37A6" w:rsidRPr="00206CE1">
              <w:rPr>
                <w:b w:val="0"/>
                <w:bCs/>
              </w:rPr>
              <w:t>2018</w:t>
            </w:r>
          </w:p>
          <w:p w14:paraId="353D62C9" w14:textId="0B24595E" w:rsidR="004B37A6" w:rsidRDefault="00206CE1" w:rsidP="00036450">
            <w:r>
              <w:t xml:space="preserve">              </w:t>
            </w:r>
            <w:r w:rsidR="004B37A6">
              <w:t>GP</w:t>
            </w:r>
            <w:r w:rsidR="00946A35">
              <w:t>A</w:t>
            </w:r>
            <w:r w:rsidR="006E5D13">
              <w:t>: 9.5/10</w:t>
            </w:r>
          </w:p>
          <w:p w14:paraId="0F0391AA" w14:textId="77777777" w:rsidR="00036450" w:rsidRDefault="00036450" w:rsidP="00036450"/>
          <w:p w14:paraId="16F7D5AA" w14:textId="65191518" w:rsidR="00036450" w:rsidRPr="00206CE1" w:rsidRDefault="00206CE1" w:rsidP="00206CE1">
            <w:pPr>
              <w:pStyle w:val="Heading4"/>
              <w:numPr>
                <w:ilvl w:val="0"/>
                <w:numId w:val="3"/>
              </w:numPr>
              <w:rPr>
                <w:b w:val="0"/>
                <w:bCs/>
                <w:sz w:val="22"/>
              </w:rPr>
            </w:pPr>
            <w:r>
              <w:rPr>
                <w:sz w:val="22"/>
              </w:rPr>
              <w:t xml:space="preserve">Intermediate(MPC) </w:t>
            </w:r>
            <w:r w:rsidRPr="00206CE1">
              <w:rPr>
                <w:b w:val="0"/>
                <w:bCs/>
                <w:sz w:val="22"/>
              </w:rPr>
              <w:t xml:space="preserve">from </w:t>
            </w:r>
            <w:r w:rsidR="006E5D13" w:rsidRPr="00206CE1">
              <w:rPr>
                <w:b w:val="0"/>
                <w:bCs/>
                <w:sz w:val="22"/>
              </w:rPr>
              <w:t>Narayana Junior College of Women</w:t>
            </w:r>
            <w:r>
              <w:rPr>
                <w:b w:val="0"/>
                <w:bCs/>
                <w:sz w:val="22"/>
              </w:rPr>
              <w:t>-Kurnool</w:t>
            </w:r>
          </w:p>
          <w:p w14:paraId="3CCCA95C" w14:textId="1E657402" w:rsidR="006E5D13" w:rsidRPr="006E5D13" w:rsidRDefault="00206CE1" w:rsidP="006E5D13">
            <w:r>
              <w:t xml:space="preserve">               </w:t>
            </w:r>
            <w:r w:rsidR="006E5D13">
              <w:t>2018-2020</w:t>
            </w:r>
          </w:p>
          <w:p w14:paraId="1289F6A8" w14:textId="50315805" w:rsidR="006E5D13" w:rsidRDefault="00206CE1" w:rsidP="006E5D13">
            <w:r>
              <w:t xml:space="preserve">              </w:t>
            </w:r>
            <w:r w:rsidR="006E5D13">
              <w:t>GPA:9.8/10</w:t>
            </w:r>
          </w:p>
          <w:p w14:paraId="66B404AE" w14:textId="77777777" w:rsidR="00206CE1" w:rsidRDefault="00206CE1" w:rsidP="00206CE1">
            <w:pPr>
              <w:pStyle w:val="ListParagraph"/>
              <w:numPr>
                <w:ilvl w:val="0"/>
                <w:numId w:val="3"/>
              </w:numPr>
              <w:ind w:leftChars="0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Degree-Bachelor of Technology </w:t>
            </w:r>
            <w:r w:rsidRPr="00206CE1">
              <w:rPr>
                <w:sz w:val="22"/>
              </w:rPr>
              <w:t xml:space="preserve">from </w:t>
            </w:r>
            <w:r w:rsidR="00946A35" w:rsidRPr="00206CE1">
              <w:rPr>
                <w:sz w:val="22"/>
              </w:rPr>
              <w:t xml:space="preserve">Ravindra College of Engineering For Women </w:t>
            </w:r>
          </w:p>
          <w:p w14:paraId="0B3BBB31" w14:textId="77777777" w:rsidR="00206CE1" w:rsidRDefault="00946A35" w:rsidP="00206CE1">
            <w:pPr>
              <w:pStyle w:val="ListParagraph"/>
              <w:ind w:leftChars="0" w:left="720"/>
            </w:pPr>
            <w:r>
              <w:t>2020-2024</w:t>
            </w:r>
          </w:p>
          <w:p w14:paraId="278319EA" w14:textId="49638D97" w:rsidR="00946A35" w:rsidRPr="00206CE1" w:rsidRDefault="00946A35" w:rsidP="00206CE1">
            <w:pPr>
              <w:pStyle w:val="ListParagraph"/>
              <w:ind w:leftChars="0" w:left="720"/>
              <w:rPr>
                <w:sz w:val="22"/>
              </w:rPr>
            </w:pPr>
            <w:r>
              <w:t>GPA: 8.4/10(2023-present)</w:t>
            </w:r>
          </w:p>
          <w:p w14:paraId="51C84267" w14:textId="638ABF9B" w:rsidR="00036450" w:rsidRDefault="006E5D13" w:rsidP="00036450">
            <w:pPr>
              <w:pStyle w:val="Heading2"/>
            </w:pPr>
            <w:r>
              <w:t xml:space="preserve"> experience </w:t>
            </w:r>
          </w:p>
          <w:p w14:paraId="35847F4C" w14:textId="77777777" w:rsidR="00206CE1" w:rsidRDefault="00206CE1" w:rsidP="004D3011">
            <w:pPr>
              <w:rPr>
                <w:rFonts w:ascii="SamsungOne 400" w:hAnsi="SamsungOne 400"/>
                <w:color w:val="808080" w:themeColor="background1" w:themeShade="80"/>
                <w:sz w:val="22"/>
              </w:rPr>
            </w:pPr>
            <w:r>
              <w:rPr>
                <w:rFonts w:ascii="SamsungOne 400" w:hAnsi="SamsungOne 400"/>
                <w:color w:val="808080" w:themeColor="background1" w:themeShade="80"/>
                <w:sz w:val="22"/>
              </w:rPr>
              <w:t>INTERNSHIP</w:t>
            </w:r>
          </w:p>
          <w:p w14:paraId="36E0BCC0" w14:textId="745D812C" w:rsidR="0035508C" w:rsidRPr="0035508C" w:rsidRDefault="00206CE1" w:rsidP="0035508C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Internship: Web Development Intern.</w:t>
            </w:r>
          </w:p>
          <w:p w14:paraId="118E9744" w14:textId="3AFC1925" w:rsidR="0035508C" w:rsidRPr="0035508C" w:rsidRDefault="00206CE1" w:rsidP="0035508C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 Company: Oasis Infobyte.</w:t>
            </w:r>
          </w:p>
          <w:p w14:paraId="54B9C372" w14:textId="0B3886E8" w:rsidR="0035508C" w:rsidRPr="0035508C" w:rsidRDefault="00206CE1" w:rsidP="0035508C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E265D0">
              <w:rPr>
                <w:rFonts w:ascii="Times New Roman" w:hAnsi="Times New Roman" w:cs="Times New Roman"/>
                <w:sz w:val="24"/>
                <w:szCs w:val="24"/>
              </w:rPr>
              <w:t>uration</w:t>
            </w: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: Mar 2023 – Apr 2023. </w:t>
            </w:r>
          </w:p>
          <w:p w14:paraId="01558BB5" w14:textId="6A8A55D1" w:rsidR="00206CE1" w:rsidRPr="0035508C" w:rsidRDefault="00206CE1" w:rsidP="0035508C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Skills and Accomplishments: HTML, CSS, Basics of JS and Bootstrap</w:t>
            </w:r>
            <w:r w:rsidR="0035508C"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 Frameworks</w:t>
            </w:r>
          </w:p>
          <w:p w14:paraId="45972C47" w14:textId="77777777" w:rsidR="00E265D0" w:rsidRDefault="00206CE1" w:rsidP="00E265D0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Internship: Salesforce Developer Virtual intern</w:t>
            </w:r>
          </w:p>
          <w:p w14:paraId="546B1CE8" w14:textId="77777777" w:rsidR="00E265D0" w:rsidRDefault="00206CE1" w:rsidP="00E265D0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265D0">
              <w:rPr>
                <w:rFonts w:ascii="Times New Roman" w:hAnsi="Times New Roman" w:cs="Times New Roman"/>
                <w:sz w:val="24"/>
                <w:szCs w:val="24"/>
              </w:rPr>
              <w:t xml:space="preserve"> Company: Smart Internz</w:t>
            </w:r>
          </w:p>
          <w:p w14:paraId="59FDE378" w14:textId="374F9535" w:rsidR="00E265D0" w:rsidRDefault="00206CE1" w:rsidP="00E265D0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265D0">
              <w:rPr>
                <w:rFonts w:ascii="Times New Roman" w:hAnsi="Times New Roman" w:cs="Times New Roman"/>
                <w:sz w:val="24"/>
                <w:szCs w:val="24"/>
              </w:rPr>
              <w:t>uration</w:t>
            </w: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: Aug 2022 – Oct 2022.</w:t>
            </w:r>
          </w:p>
          <w:p w14:paraId="4DBD92E0" w14:textId="7A0CD96B" w:rsidR="004D3011" w:rsidRDefault="00206CE1" w:rsidP="00E265D0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Skills and Accomplishments: Python, Sql</w:t>
            </w:r>
          </w:p>
          <w:p w14:paraId="3DE0BFCB" w14:textId="77777777" w:rsidR="00E265D0" w:rsidRDefault="00E265D0" w:rsidP="00E265D0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>Data Analytics as a trainee, 04/02/2023 – 06/02/2023, my role was to understand the different type of data by using the software called Microsoft PowerBi. By the help many inbuilt tools I prepared a Walmart product sells, profits and many by bar, pie charts representation.</w:t>
            </w:r>
          </w:p>
          <w:p w14:paraId="56C2ED45" w14:textId="35953F0D" w:rsidR="009C2389" w:rsidRDefault="009C2389" w:rsidP="009C2389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Internship: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 Development Intern</w:t>
            </w:r>
          </w:p>
          <w:p w14:paraId="0F1562EF" w14:textId="104ECC55" w:rsidR="009C2389" w:rsidRDefault="009C2389" w:rsidP="009C2389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E265D0">
              <w:rPr>
                <w:rFonts w:ascii="Times New Roman" w:hAnsi="Times New Roman" w:cs="Times New Roman"/>
                <w:sz w:val="24"/>
                <w:szCs w:val="24"/>
              </w:rPr>
              <w:t xml:space="preserve"> Company: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PHN TECHNOLOGY</w:t>
            </w:r>
          </w:p>
          <w:p w14:paraId="42812FC2" w14:textId="2387FA26" w:rsidR="009C2389" w:rsidRDefault="009C2389" w:rsidP="009C2389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uration</w:t>
            </w: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 2023</w:t>
            </w: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 </w:t>
            </w: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120382" w14:textId="4F97AAEA" w:rsidR="009C2389" w:rsidRDefault="009C2389" w:rsidP="009C2389">
            <w:pPr>
              <w:pStyle w:val="ListParagraph"/>
              <w:ind w:leftChars="0"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Skills and Accomplishments: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HTML, Internal and External of CSS, Basics of PHP.</w:t>
            </w:r>
          </w:p>
          <w:p w14:paraId="67377CFD" w14:textId="77777777" w:rsidR="009C2389" w:rsidRPr="009C2389" w:rsidRDefault="009C2389" w:rsidP="009C2389">
            <w:pP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</w:pPr>
          </w:p>
          <w:p w14:paraId="7A852931" w14:textId="34F364B2" w:rsidR="004C5382" w:rsidRPr="004C5382" w:rsidRDefault="004C5382" w:rsidP="004C5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B86879" w14:textId="48E98D33" w:rsidR="0084396A" w:rsidRPr="0084396A" w:rsidRDefault="0084396A" w:rsidP="0084396A">
            <w:pPr>
              <w:pStyle w:val="Heading2"/>
              <w:jc w:val="both"/>
            </w:pPr>
            <w:r>
              <w:t>technica</w:t>
            </w:r>
            <w:r w:rsidR="00946A35">
              <w:t>l Proficiency</w:t>
            </w:r>
          </w:p>
          <w:p w14:paraId="7D981342" w14:textId="7BDC2E4F" w:rsidR="00946A35" w:rsidRDefault="00946A35" w:rsidP="00946A35">
            <w:pPr>
              <w:pStyle w:val="ListParagraph"/>
              <w:ind w:leftChars="0" w:left="720"/>
            </w:pPr>
            <w:r w:rsidRPr="00B90CEF">
              <w:rPr>
                <w:noProof/>
                <w:color w:val="000000" w:themeColor="text1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29A156C" wp14:editId="148A3CF6">
                  <wp:simplePos x="0" y="0"/>
                  <wp:positionH relativeFrom="column">
                    <wp:posOffset>-72666</wp:posOffset>
                  </wp:positionH>
                  <wp:positionV relativeFrom="paragraph">
                    <wp:posOffset>1270</wp:posOffset>
                  </wp:positionV>
                  <wp:extent cx="4186031" cy="1257300"/>
                  <wp:effectExtent l="0" t="0" r="5080" b="0"/>
                  <wp:wrapThrough wrapText="bothSides">
                    <wp:wrapPolygon edited="0">
                      <wp:start x="0" y="0"/>
                      <wp:lineTo x="0" y="21273"/>
                      <wp:lineTo x="21528" y="21273"/>
                      <wp:lineTo x="21528" y="0"/>
                      <wp:lineTo x="0" y="0"/>
                    </wp:wrapPolygon>
                  </wp:wrapThrough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4994A574" w14:textId="77777777" w:rsidR="0084396A" w:rsidRDefault="0084396A" w:rsidP="00B12086">
            <w:pPr>
              <w:ind w:left="360"/>
            </w:pPr>
          </w:p>
          <w:p w14:paraId="4E340DBA" w14:textId="77777777" w:rsidR="004809D9" w:rsidRDefault="004809D9" w:rsidP="004809D9">
            <w:pPr>
              <w:pStyle w:val="Heading2"/>
            </w:pPr>
            <w:r>
              <w:t>Certifications</w:t>
            </w:r>
          </w:p>
          <w:p w14:paraId="3DFF6D8A" w14:textId="77777777" w:rsidR="004809D9" w:rsidRPr="00206CE1" w:rsidRDefault="004809D9" w:rsidP="004809D9">
            <w:pP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1.</w:t>
            </w:r>
            <w:r w:rsidRPr="00206CE1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AWS Could Practitioner Essentials</w:t>
            </w: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, AWS training and certification, 16/02/2023, describe how could works with different components, how server works, what actions we need to take when sever is breakdown.</w:t>
            </w:r>
          </w:p>
          <w:p w14:paraId="0B1A203A" w14:textId="77777777" w:rsidR="004809D9" w:rsidRPr="00206CE1" w:rsidRDefault="004809D9" w:rsidP="004809D9">
            <w:pP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2.</w:t>
            </w:r>
            <w:r w:rsidRPr="00206CE1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Cybersecurity Essentials course</w:t>
            </w: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, Cisco Networking Academy,06/02/2023, describe the tactics, techniques and procedures used by cyber criminals.</w:t>
            </w:r>
          </w:p>
          <w:p w14:paraId="0453036D" w14:textId="77777777" w:rsidR="004809D9" w:rsidRPr="00206CE1" w:rsidRDefault="004809D9" w:rsidP="004809D9">
            <w:pP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 xml:space="preserve">3. </w:t>
            </w:r>
            <w:r w:rsidRPr="00206CE1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Global Certification</w:t>
            </w: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, Knowledge Solutions India,03/12/2022, learn latest skills.</w:t>
            </w:r>
          </w:p>
          <w:p w14:paraId="7FB72278" w14:textId="77777777" w:rsidR="004809D9" w:rsidRPr="00206CE1" w:rsidRDefault="004809D9" w:rsidP="004809D9">
            <w:pPr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</w:pP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 xml:space="preserve">4. </w:t>
            </w:r>
            <w:r w:rsidRPr="00206CE1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AI-ML Virtual Internship, APCSHE</w:t>
            </w: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>-EduSkills,09/2022-11/2022.</w:t>
            </w:r>
          </w:p>
          <w:p w14:paraId="2FB24670" w14:textId="23087A34" w:rsidR="004809D9" w:rsidRDefault="004809D9" w:rsidP="004809D9">
            <w:pP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206CE1">
              <w:rPr>
                <w:rFonts w:ascii="Times New Roman" w:hAnsi="Times New Roman" w:cs="Times New Roman"/>
                <w:color w:val="808080" w:themeColor="background1" w:themeShade="80"/>
                <w:sz w:val="28"/>
                <w:szCs w:val="28"/>
              </w:rPr>
              <w:t xml:space="preserve">5. </w:t>
            </w:r>
            <w:r w:rsidRPr="00206CE1"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Salesforce Developer Internship</w:t>
            </w:r>
            <w: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  <w:t>.</w:t>
            </w:r>
          </w:p>
          <w:p w14:paraId="499E676C" w14:textId="77777777" w:rsidR="004809D9" w:rsidRDefault="004809D9" w:rsidP="004809D9">
            <w:pPr>
              <w:pStyle w:val="Heading2"/>
            </w:pPr>
            <w:r>
              <w:t>Languages</w:t>
            </w:r>
          </w:p>
          <w:p w14:paraId="5CF27233" w14:textId="77777777" w:rsidR="004809D9" w:rsidRPr="0035508C" w:rsidRDefault="004809D9" w:rsidP="00480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• English </w:t>
            </w:r>
          </w:p>
          <w:p w14:paraId="5C13FD45" w14:textId="77777777" w:rsidR="004809D9" w:rsidRPr="0035508C" w:rsidRDefault="004809D9" w:rsidP="00480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 xml:space="preserve">• Hindi </w:t>
            </w:r>
          </w:p>
          <w:p w14:paraId="05E82BBE" w14:textId="77777777" w:rsidR="004809D9" w:rsidRDefault="004809D9" w:rsidP="00480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08C">
              <w:rPr>
                <w:rFonts w:ascii="Times New Roman" w:hAnsi="Times New Roman" w:cs="Times New Roman"/>
                <w:sz w:val="24"/>
                <w:szCs w:val="24"/>
              </w:rPr>
              <w:t>• Telugu</w:t>
            </w:r>
          </w:p>
          <w:p w14:paraId="67A275C6" w14:textId="177E1F25" w:rsidR="004809D9" w:rsidRDefault="004809D9" w:rsidP="004809D9">
            <w:pPr>
              <w:pStyle w:val="Heading2"/>
            </w:pPr>
            <w:r>
              <w:t>Mini Projects</w:t>
            </w:r>
          </w:p>
          <w:p w14:paraId="223FBA8E" w14:textId="77777777" w:rsidR="004809D9" w:rsidRDefault="004809D9" w:rsidP="004809D9">
            <w:pPr>
              <w:pStyle w:val="ListParagraph"/>
              <w:ind w:leftChars="0" w:left="720"/>
              <w:rPr>
                <w:b/>
                <w:bCs/>
              </w:rPr>
            </w:pPr>
            <w:r>
              <w:rPr>
                <w:b/>
                <w:bCs/>
              </w:rPr>
              <w:t>Python Projects:</w:t>
            </w:r>
          </w:p>
          <w:p w14:paraId="1714C1C7" w14:textId="4C73E06B" w:rsidR="004809D9" w:rsidRPr="004809D9" w:rsidRDefault="004809D9" w:rsidP="004809D9">
            <w:pPr>
              <w:pStyle w:val="ListParagraph"/>
              <w:ind w:leftChars="0" w:left="720"/>
            </w:pPr>
            <w:r w:rsidRPr="004809D9">
              <w:t>Bank Survaillence:</w:t>
            </w:r>
          </w:p>
          <w:p w14:paraId="686E0A01" w14:textId="2B37CF34" w:rsidR="004809D9" w:rsidRPr="004809D9" w:rsidRDefault="004809D9" w:rsidP="004809D9">
            <w:pPr>
              <w:pStyle w:val="ListParagraph"/>
              <w:ind w:leftChars="0" w:left="720"/>
              <w:rPr>
                <w:b/>
                <w:bCs/>
              </w:rPr>
            </w:pPr>
            <w:r w:rsidRPr="0035508C">
              <w:t>Using Open cv, Python we made a project to make the manager or the aut</w:t>
            </w:r>
            <w:r>
              <w:t>hori</w:t>
            </w:r>
            <w:r w:rsidRPr="0035508C">
              <w:t xml:space="preserve">zed </w:t>
            </w:r>
            <w:r>
              <w:t xml:space="preserve">person Alter with buzzer sound when </w:t>
            </w:r>
            <w:r w:rsidRPr="0035508C">
              <w:t xml:space="preserve"> </w:t>
            </w:r>
            <w:r>
              <w:t xml:space="preserve"> an unauthorized person tries to open the clocker these is done by capturing the unauthorized person Face using detection.</w:t>
            </w:r>
            <w:r w:rsidRPr="004809D9">
              <w:rPr>
                <w:rFonts w:ascii="Times New Roman" w:hAnsi="Times New Roman" w:cs="Times New Roman"/>
                <w:kern w:val="0"/>
                <w:sz w:val="24"/>
                <w:szCs w:val="24"/>
                <w:lang w:eastAsia="ja-JP"/>
              </w:rPr>
              <w:t xml:space="preserve">  </w:t>
            </w:r>
          </w:p>
          <w:p w14:paraId="57CF2B19" w14:textId="77777777" w:rsidR="005640E0" w:rsidRPr="005640E0" w:rsidRDefault="005640E0" w:rsidP="005640E0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eastAsia="ja-JP"/>
              </w:rPr>
            </w:pPr>
            <w:r>
              <w:rPr>
                <w:b/>
                <w:bCs/>
              </w:rPr>
              <w:t>Web development :</w:t>
            </w:r>
          </w:p>
          <w:p w14:paraId="6082C079" w14:textId="7267F33C" w:rsidR="004809D9" w:rsidRPr="00F27FED" w:rsidRDefault="005640E0" w:rsidP="005640E0">
            <w:pPr>
              <w:pStyle w:val="ListParagraph"/>
              <w:ind w:leftChars="0" w:left="720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:lang w:eastAsia="ja-JP"/>
              </w:rPr>
            </w:pPr>
            <w:r w:rsidRPr="00F27FED">
              <w:rPr>
                <w:b/>
                <w:bCs/>
              </w:rPr>
              <w:t>1.</w:t>
            </w:r>
            <w:r w:rsidR="004809D9" w:rsidRPr="00F27FED">
              <w:rPr>
                <w:b/>
                <w:bCs/>
              </w:rPr>
              <w:t>Food Court</w:t>
            </w:r>
          </w:p>
          <w:p w14:paraId="131EC251" w14:textId="77777777" w:rsidR="004809D9" w:rsidRDefault="004809D9" w:rsidP="004809D9">
            <w:pPr>
              <w:pStyle w:val="ListParagraph"/>
              <w:ind w:leftChars="0" w:left="720"/>
              <w:rPr>
                <w:sz w:val="22"/>
              </w:rPr>
            </w:pPr>
            <w:r w:rsidRPr="00272C1C">
              <w:rPr>
                <w:sz w:val="22"/>
              </w:rPr>
              <w:t xml:space="preserve"> A web development application for people to order their desired food.</w:t>
            </w:r>
          </w:p>
          <w:p w14:paraId="5605E3F6" w14:textId="6C857C7B" w:rsidR="005640E0" w:rsidRPr="00F27FED" w:rsidRDefault="005640E0" w:rsidP="005640E0">
            <w:pPr>
              <w:rPr>
                <w:rFonts w:asciiTheme="majorHAnsi" w:hAnsiTheme="majorHAnsi"/>
                <w:szCs w:val="18"/>
              </w:rPr>
            </w:pPr>
            <w:r>
              <w:rPr>
                <w:sz w:val="22"/>
              </w:rPr>
              <w:lastRenderedPageBreak/>
              <w:t xml:space="preserve">           </w:t>
            </w:r>
            <w:r w:rsidRPr="00F27FED">
              <w:rPr>
                <w:b/>
                <w:bCs/>
                <w:sz w:val="22"/>
              </w:rPr>
              <w:t>2. College Website</w:t>
            </w:r>
            <w:r w:rsidRPr="005640E0">
              <w:rPr>
                <w:szCs w:val="18"/>
              </w:rPr>
              <w:t>:</w:t>
            </w:r>
            <w:r w:rsidRPr="005640E0">
              <w:rPr>
                <w:sz w:val="20"/>
                <w:szCs w:val="20"/>
              </w:rPr>
              <w:t xml:space="preserve"> </w:t>
            </w:r>
            <w:r w:rsidRPr="00F27FED">
              <w:rPr>
                <w:rFonts w:asciiTheme="majorHAnsi" w:hAnsiTheme="majorHAnsi"/>
                <w:sz w:val="20"/>
                <w:szCs w:val="20"/>
              </w:rPr>
              <w:t>A home page for an Engineering   college using HTML and CSS. Which include the following headlines: "About us," "Department," "Faculty," "Research," and "Placement", “Contact us” Within the Department section, include all the streams/branches offered by the college. By  using internal styling to apply the necessary styles to your HTML elements</w:t>
            </w:r>
            <w:r w:rsidRPr="00F27FED">
              <w:rPr>
                <w:rFonts w:asciiTheme="majorHAnsi" w:hAnsiTheme="majorHAnsi"/>
                <w:szCs w:val="18"/>
              </w:rPr>
              <w:t>.</w:t>
            </w:r>
          </w:p>
          <w:p w14:paraId="324E37A9" w14:textId="7D020DCE" w:rsidR="005640E0" w:rsidRPr="00F27FED" w:rsidRDefault="005640E0" w:rsidP="00F27FED">
            <w:pPr>
              <w:rPr>
                <w:rFonts w:asciiTheme="majorHAnsi" w:hAnsiTheme="majorHAnsi" w:cs="Times New Roman"/>
                <w:sz w:val="20"/>
                <w:szCs w:val="20"/>
              </w:rPr>
            </w:pPr>
            <w:r w:rsidRPr="00F27FED">
              <w:rPr>
                <w:rFonts w:asciiTheme="majorHAnsi" w:hAnsiTheme="majorHAnsi"/>
                <w:sz w:val="22"/>
              </w:rPr>
              <w:t xml:space="preserve">            </w:t>
            </w:r>
            <w:r w:rsidRPr="00F27FED">
              <w:rPr>
                <w:rFonts w:asciiTheme="majorHAnsi" w:hAnsiTheme="majorHAnsi"/>
                <w:b/>
                <w:bCs/>
                <w:sz w:val="22"/>
              </w:rPr>
              <w:t>3.Ecommerce Website:</w:t>
            </w:r>
            <w:r w:rsidRPr="00566D7C">
              <w:rPr>
                <w:rFonts w:ascii="Times New Roman" w:hAnsi="Times New Roman" w:cs="Times New Roman"/>
              </w:rPr>
              <w:t xml:space="preserve"> </w:t>
            </w:r>
            <w:r w:rsidRPr="00F27FED">
              <w:rPr>
                <w:rFonts w:asciiTheme="majorHAnsi" w:hAnsiTheme="majorHAnsi" w:cs="Times New Roman"/>
                <w:sz w:val="20"/>
                <w:szCs w:val="20"/>
              </w:rPr>
              <w:t>A home page for an E</w:t>
            </w:r>
            <w:r w:rsidR="00F27FED">
              <w:rPr>
                <w:rFonts w:asciiTheme="majorHAnsi" w:hAnsiTheme="majorHAnsi" w:cs="Times New Roman"/>
                <w:sz w:val="20"/>
                <w:szCs w:val="20"/>
              </w:rPr>
              <w:t>-</w:t>
            </w:r>
            <w:r w:rsidRPr="00F27FED">
              <w:rPr>
                <w:rFonts w:asciiTheme="majorHAnsi" w:hAnsiTheme="majorHAnsi" w:cs="Times New Roman"/>
                <w:sz w:val="20"/>
                <w:szCs w:val="20"/>
              </w:rPr>
              <w:t>Commerce Online Shopping Website using HTML and CSS</w:t>
            </w:r>
            <w:r w:rsidR="00F27FED">
              <w:rPr>
                <w:rFonts w:asciiTheme="majorHAnsi" w:hAnsiTheme="majorHAnsi" w:cs="Times New Roman"/>
                <w:sz w:val="20"/>
                <w:szCs w:val="20"/>
              </w:rPr>
              <w:t xml:space="preserve">, </w:t>
            </w:r>
            <w:r w:rsidR="00F27FED" w:rsidRPr="00F27FED">
              <w:rPr>
                <w:rFonts w:asciiTheme="majorHAnsi" w:hAnsiTheme="majorHAnsi" w:cs="Times New Roman"/>
                <w:sz w:val="20"/>
                <w:szCs w:val="20"/>
              </w:rPr>
              <w:t>Which</w:t>
            </w:r>
            <w:r w:rsidR="00F27FED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Pr="00F27FED">
              <w:rPr>
                <w:rFonts w:asciiTheme="majorHAnsi" w:hAnsiTheme="majorHAnsi" w:cs="Times New Roman"/>
                <w:sz w:val="20"/>
                <w:szCs w:val="20"/>
              </w:rPr>
              <w:t>include the following headlines: "Electronics," "Clothing," "Footwear," "Furniture," Within the</w:t>
            </w:r>
            <w:r w:rsidR="00F27FED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  <w:r w:rsidRPr="00F27FED">
              <w:rPr>
                <w:rFonts w:asciiTheme="majorHAnsi" w:hAnsiTheme="majorHAnsi" w:cs="Times New Roman"/>
                <w:sz w:val="20"/>
                <w:szCs w:val="20"/>
              </w:rPr>
              <w:t>above section, include all the products like brands offered by the Website</w:t>
            </w:r>
            <w:r w:rsidR="00F27FED">
              <w:rPr>
                <w:rFonts w:asciiTheme="majorHAnsi" w:hAnsiTheme="majorHAnsi" w:cs="Times New Roman"/>
                <w:sz w:val="20"/>
                <w:szCs w:val="20"/>
              </w:rPr>
              <w:t>.</w:t>
            </w:r>
          </w:p>
          <w:p w14:paraId="724628AE" w14:textId="4D7CB292" w:rsidR="005640E0" w:rsidRPr="00F27FED" w:rsidRDefault="00F27FED" w:rsidP="00F27FED">
            <w:pPr>
              <w:spacing w:line="276" w:lineRule="auto"/>
              <w:rPr>
                <w:sz w:val="20"/>
                <w:szCs w:val="20"/>
              </w:rPr>
            </w:pPr>
            <w:r w:rsidRPr="00F27FED">
              <w:rPr>
                <w:b/>
                <w:bCs/>
                <w:sz w:val="22"/>
              </w:rPr>
              <w:t xml:space="preserve">            </w:t>
            </w:r>
            <w:r w:rsidR="005640E0" w:rsidRPr="00F27FED">
              <w:rPr>
                <w:b/>
                <w:bCs/>
                <w:sz w:val="22"/>
              </w:rPr>
              <w:t>4.Online Travelling Bookings</w:t>
            </w:r>
            <w:r w:rsidRPr="00F27FED">
              <w:rPr>
                <w:b/>
                <w:bCs/>
                <w:sz w:val="20"/>
                <w:szCs w:val="20"/>
              </w:rPr>
              <w:t>:</w:t>
            </w:r>
            <w:r w:rsidRPr="00F27FED">
              <w:rPr>
                <w:sz w:val="20"/>
                <w:szCs w:val="20"/>
              </w:rPr>
              <w:t xml:space="preserve"> a web application for a travel booking website.</w:t>
            </w:r>
            <w:r>
              <w:rPr>
                <w:sz w:val="20"/>
                <w:szCs w:val="20"/>
              </w:rPr>
              <w:t xml:space="preserve"> In this </w:t>
            </w:r>
            <w:r w:rsidRPr="00F27FED">
              <w:rPr>
                <w:sz w:val="20"/>
                <w:szCs w:val="20"/>
              </w:rPr>
              <w:t xml:space="preserve"> website </w:t>
            </w:r>
            <w:r>
              <w:rPr>
                <w:sz w:val="20"/>
                <w:szCs w:val="20"/>
              </w:rPr>
              <w:t xml:space="preserve">its </w:t>
            </w:r>
            <w:r w:rsidRPr="00F27FED">
              <w:rPr>
                <w:sz w:val="20"/>
                <w:szCs w:val="20"/>
              </w:rPr>
              <w:t>allow users to search for destinations, view available travel options, make bookings, and</w:t>
            </w:r>
            <w:r>
              <w:rPr>
                <w:sz w:val="20"/>
                <w:szCs w:val="20"/>
              </w:rPr>
              <w:t xml:space="preserve"> </w:t>
            </w:r>
            <w:r w:rsidRPr="00F27FED">
              <w:rPr>
                <w:sz w:val="20"/>
                <w:szCs w:val="20"/>
              </w:rPr>
              <w:t>manage their bookings. The goal is to create a user</w:t>
            </w:r>
            <w:r>
              <w:rPr>
                <w:sz w:val="20"/>
                <w:szCs w:val="20"/>
              </w:rPr>
              <w:t xml:space="preserve"> f</w:t>
            </w:r>
            <w:r w:rsidRPr="00F27FED">
              <w:rPr>
                <w:sz w:val="20"/>
                <w:szCs w:val="20"/>
              </w:rPr>
              <w:t>riendly and visually appealing</w:t>
            </w:r>
            <w:r>
              <w:rPr>
                <w:sz w:val="20"/>
                <w:szCs w:val="20"/>
              </w:rPr>
              <w:t xml:space="preserve"> </w:t>
            </w:r>
            <w:r w:rsidRPr="00F27FED">
              <w:rPr>
                <w:sz w:val="20"/>
                <w:szCs w:val="20"/>
              </w:rPr>
              <w:t>platform that provides a seamless travel booking experience.</w:t>
            </w:r>
          </w:p>
          <w:p w14:paraId="40D0CEAB" w14:textId="5AB410B7" w:rsidR="005640E0" w:rsidRPr="005640E0" w:rsidRDefault="00F27FED" w:rsidP="00F27FED">
            <w:pPr>
              <w:rPr>
                <w:sz w:val="22"/>
              </w:rPr>
            </w:pPr>
            <w:r>
              <w:rPr>
                <w:sz w:val="22"/>
              </w:rPr>
              <w:t xml:space="preserve">           </w:t>
            </w:r>
            <w:r w:rsidR="005640E0" w:rsidRPr="00F27FED">
              <w:rPr>
                <w:b/>
                <w:bCs/>
                <w:sz w:val="22"/>
              </w:rPr>
              <w:t>5.Online Table Reservation:</w:t>
            </w:r>
            <w:r w:rsidR="005640E0">
              <w:t xml:space="preserve"> </w:t>
            </w:r>
            <w:r w:rsidR="005640E0" w:rsidRPr="00F27FED">
              <w:rPr>
                <w:sz w:val="22"/>
              </w:rPr>
              <w:t>A table booking form for a restaurant's website. The form allow</w:t>
            </w:r>
            <w:r w:rsidR="004B384B">
              <w:rPr>
                <w:sz w:val="22"/>
              </w:rPr>
              <w:t xml:space="preserve"> </w:t>
            </w:r>
            <w:r w:rsidR="005640E0" w:rsidRPr="00F27FED">
              <w:rPr>
                <w:sz w:val="22"/>
              </w:rPr>
              <w:t>customers to reserve a table by selecting the date, time, number of guests, and providing their contact information.</w:t>
            </w:r>
          </w:p>
          <w:p w14:paraId="584AFAD2" w14:textId="77777777" w:rsidR="004809D9" w:rsidRDefault="004809D9" w:rsidP="004809D9">
            <w:pPr>
              <w:pStyle w:val="ListParagraph"/>
              <w:ind w:leftChars="0" w:left="720"/>
              <w:rPr>
                <w:sz w:val="22"/>
              </w:rPr>
            </w:pPr>
          </w:p>
          <w:p w14:paraId="1E116788" w14:textId="77777777" w:rsidR="004809D9" w:rsidRDefault="004809D9" w:rsidP="004809D9">
            <w:pPr>
              <w:pStyle w:val="Heading2"/>
            </w:pPr>
            <w:r>
              <w:t>co-curricular activies</w:t>
            </w:r>
          </w:p>
          <w:p w14:paraId="1CBD9889" w14:textId="3646402A" w:rsidR="004809D9" w:rsidRPr="00272C1C" w:rsidRDefault="004809D9" w:rsidP="004809D9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 w:rsidRPr="00272C1C">
              <w:rPr>
                <w:rFonts w:ascii="Times New Roman" w:hAnsi="Times New Roman" w:cs="Times New Roman"/>
              </w:rPr>
              <w:t>Participated in Dance competition at "MUGHA- 2021” in Ravindra College of Engineering for women.</w:t>
            </w:r>
          </w:p>
          <w:p w14:paraId="657BC6F8" w14:textId="77777777" w:rsidR="00EE3301" w:rsidRDefault="004809D9" w:rsidP="00EE3301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 w:rsidRPr="00272C1C">
              <w:rPr>
                <w:rFonts w:ascii="Times New Roman" w:hAnsi="Times New Roman" w:cs="Times New Roman"/>
              </w:rPr>
              <w:t>Attended NSS Camp which was based on SWATCH BHARAT.</w:t>
            </w:r>
          </w:p>
          <w:p w14:paraId="5A23E559" w14:textId="5AB178FF" w:rsidR="004809D9" w:rsidRPr="00EE3301" w:rsidRDefault="004809D9" w:rsidP="00EE3301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 w:rsidRPr="00EE3301">
              <w:rPr>
                <w:rFonts w:ascii="Times New Roman" w:hAnsi="Times New Roman" w:cs="Times New Roman"/>
              </w:rPr>
              <w:t xml:space="preserve"> Participated in Quiz competition at college level.</w:t>
            </w:r>
          </w:p>
          <w:p w14:paraId="2E225DBA" w14:textId="77777777" w:rsidR="004809D9" w:rsidRDefault="004809D9" w:rsidP="004809D9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Participated in Quiz competition at APSCHE- Quiz 2023, qualified to the next level.</w:t>
            </w:r>
          </w:p>
          <w:p w14:paraId="77726C9A" w14:textId="77777777" w:rsidR="004809D9" w:rsidRPr="00272C1C" w:rsidRDefault="004809D9" w:rsidP="004809D9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Participated in Web Development at college level-Sparkel-2023.</w:t>
            </w:r>
          </w:p>
          <w:p w14:paraId="7BBD4D72" w14:textId="77777777" w:rsidR="004809D9" w:rsidRPr="00272C1C" w:rsidRDefault="004809D9" w:rsidP="004809D9"/>
          <w:p w14:paraId="28511835" w14:textId="77777777" w:rsidR="004809D9" w:rsidRPr="00272C1C" w:rsidRDefault="004809D9" w:rsidP="004809D9">
            <w:pPr>
              <w:pStyle w:val="ListParagraph"/>
              <w:ind w:leftChars="0" w:left="720"/>
              <w:rPr>
                <w:rFonts w:ascii="Times New Roman" w:hAnsi="Times New Roman" w:cs="Times New Roman"/>
                <w:sz w:val="22"/>
              </w:rPr>
            </w:pPr>
          </w:p>
          <w:p w14:paraId="4A1A8497" w14:textId="77777777" w:rsidR="004809D9" w:rsidRPr="0035508C" w:rsidRDefault="004809D9" w:rsidP="004809D9">
            <w:pPr>
              <w:pStyle w:val="ListParagraph"/>
              <w:ind w:leftChars="0" w:left="720"/>
            </w:pPr>
            <w:r w:rsidRPr="0035508C">
              <w:rPr>
                <w:rFonts w:ascii="Times New Roman" w:hAnsi="Times New Roman" w:cs="Times New Roman"/>
                <w:kern w:val="0"/>
                <w:sz w:val="24"/>
                <w:szCs w:val="24"/>
                <w:lang w:eastAsia="ja-JP"/>
              </w:rPr>
              <w:t xml:space="preserve">                                                                                         </w:t>
            </w:r>
          </w:p>
          <w:p w14:paraId="765D7ECD" w14:textId="77777777" w:rsidR="004809D9" w:rsidRPr="001A507D" w:rsidRDefault="004809D9" w:rsidP="004809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A507D">
              <w:rPr>
                <w:rFonts w:ascii="Times New Roman" w:hAnsi="Times New Roman" w:cs="Times New Roman"/>
                <w:sz w:val="32"/>
                <w:szCs w:val="32"/>
              </w:rPr>
              <w:t>I hereby declare that the information provided above is true and accurate to the best of my knowledge.</w:t>
            </w:r>
          </w:p>
          <w:p w14:paraId="7BD67887" w14:textId="77777777" w:rsidR="004809D9" w:rsidRPr="00206CE1" w:rsidRDefault="004809D9" w:rsidP="004809D9">
            <w:pP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</w:pPr>
          </w:p>
          <w:p w14:paraId="6DDACF32" w14:textId="77777777" w:rsidR="004809D9" w:rsidRPr="001A507D" w:rsidRDefault="004809D9" w:rsidP="004809D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A507D">
              <w:rPr>
                <w:rFonts w:ascii="Times New Roman" w:hAnsi="Times New Roman" w:cs="Times New Roman"/>
                <w:sz w:val="32"/>
                <w:szCs w:val="32"/>
              </w:rPr>
              <w:t>Place- Kurnool</w:t>
            </w:r>
          </w:p>
          <w:p w14:paraId="5AAE3134" w14:textId="7E4BB09D" w:rsidR="004809D9" w:rsidRDefault="004809D9" w:rsidP="00480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07D">
              <w:rPr>
                <w:rFonts w:ascii="Times New Roman" w:hAnsi="Times New Roman" w:cs="Times New Roman"/>
                <w:sz w:val="32"/>
                <w:szCs w:val="32"/>
              </w:rPr>
              <w:t>Date - 28-03-2023</w:t>
            </w:r>
          </w:p>
          <w:p w14:paraId="013E2F04" w14:textId="77777777" w:rsidR="004809D9" w:rsidRDefault="004809D9" w:rsidP="004809D9">
            <w:pPr>
              <w:rPr>
                <w:rFonts w:ascii="Times New Roman" w:hAnsi="Times New Roman" w:cs="Times New Roman"/>
                <w:b/>
                <w:bCs/>
                <w:color w:val="808080" w:themeColor="background1" w:themeShade="80"/>
                <w:sz w:val="28"/>
                <w:szCs w:val="28"/>
              </w:rPr>
            </w:pPr>
          </w:p>
          <w:p w14:paraId="36DE905C" w14:textId="77777777" w:rsidR="004809D9" w:rsidRPr="0084396A" w:rsidRDefault="004809D9" w:rsidP="00B12086">
            <w:pPr>
              <w:ind w:left="360"/>
            </w:pPr>
          </w:p>
        </w:tc>
      </w:tr>
      <w:tr w:rsidR="00206CE1" w14:paraId="0CE880B7" w14:textId="77777777" w:rsidTr="0084396A">
        <w:trPr>
          <w:trHeight w:val="14435"/>
        </w:trPr>
        <w:tc>
          <w:tcPr>
            <w:tcW w:w="3533" w:type="dxa"/>
          </w:tcPr>
          <w:p w14:paraId="1A830C15" w14:textId="77777777" w:rsidR="00206CE1" w:rsidRDefault="00206CE1" w:rsidP="002252EF">
            <w:pPr>
              <w:pStyle w:val="Heading3"/>
            </w:pPr>
          </w:p>
        </w:tc>
        <w:tc>
          <w:tcPr>
            <w:tcW w:w="704" w:type="dxa"/>
          </w:tcPr>
          <w:p w14:paraId="30732F30" w14:textId="77777777" w:rsidR="00206CE1" w:rsidRDefault="00206CE1" w:rsidP="000C45FF">
            <w:pPr>
              <w:tabs>
                <w:tab w:val="left" w:pos="990"/>
              </w:tabs>
            </w:pPr>
          </w:p>
        </w:tc>
        <w:tc>
          <w:tcPr>
            <w:tcW w:w="6353" w:type="dxa"/>
          </w:tcPr>
          <w:p w14:paraId="4DE608B2" w14:textId="38C37630" w:rsidR="001A507D" w:rsidRPr="00206CE1" w:rsidRDefault="001A507D" w:rsidP="00206CE1"/>
        </w:tc>
      </w:tr>
    </w:tbl>
    <w:p w14:paraId="3C614A62" w14:textId="77777777" w:rsidR="004B431A" w:rsidRDefault="004B431A" w:rsidP="000C45FF">
      <w:pPr>
        <w:tabs>
          <w:tab w:val="left" w:pos="990"/>
        </w:tabs>
      </w:pPr>
    </w:p>
    <w:sectPr w:rsidR="004B431A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1ABEA" w14:textId="77777777" w:rsidR="004F4FF0" w:rsidRDefault="004F4FF0" w:rsidP="000C45FF">
      <w:r>
        <w:separator/>
      </w:r>
    </w:p>
  </w:endnote>
  <w:endnote w:type="continuationSeparator" w:id="0">
    <w:p w14:paraId="58D0D053" w14:textId="77777777" w:rsidR="004F4FF0" w:rsidRDefault="004F4FF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0000000000000000000"/>
    <w:charset w:val="80"/>
    <w:family w:val="roman"/>
    <w:notTrueType/>
    <w:pitch w:val="default"/>
  </w:font>
  <w:font w:name="SamsungOne 400">
    <w:altName w:val="Calibri"/>
    <w:charset w:val="00"/>
    <w:family w:val="swiss"/>
    <w:pitch w:val="variable"/>
    <w:sig w:usb0="00000001" w:usb1="02000013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E42B2" w14:textId="77777777" w:rsidR="004F4FF0" w:rsidRDefault="004F4FF0" w:rsidP="000C45FF">
      <w:r>
        <w:separator/>
      </w:r>
    </w:p>
  </w:footnote>
  <w:footnote w:type="continuationSeparator" w:id="0">
    <w:p w14:paraId="710BB116" w14:textId="77777777" w:rsidR="004F4FF0" w:rsidRDefault="004F4FF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AC36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702024" wp14:editId="248DF21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F2613"/>
    <w:multiLevelType w:val="hybridMultilevel"/>
    <w:tmpl w:val="2B76B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F7FF0"/>
    <w:multiLevelType w:val="hybridMultilevel"/>
    <w:tmpl w:val="561AB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61BF2"/>
    <w:multiLevelType w:val="hybridMultilevel"/>
    <w:tmpl w:val="931E4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D764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85B487E"/>
    <w:multiLevelType w:val="hybridMultilevel"/>
    <w:tmpl w:val="016042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57D4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F625F26"/>
    <w:multiLevelType w:val="multilevel"/>
    <w:tmpl w:val="2A8219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26470171">
    <w:abstractNumId w:val="4"/>
  </w:num>
  <w:num w:numId="2" w16cid:durableId="304438293">
    <w:abstractNumId w:val="2"/>
  </w:num>
  <w:num w:numId="3" w16cid:durableId="776488021">
    <w:abstractNumId w:val="1"/>
  </w:num>
  <w:num w:numId="4" w16cid:durableId="63647336">
    <w:abstractNumId w:val="0"/>
  </w:num>
  <w:num w:numId="5" w16cid:durableId="1932616092">
    <w:abstractNumId w:val="3"/>
  </w:num>
  <w:num w:numId="6" w16cid:durableId="1954242832">
    <w:abstractNumId w:val="5"/>
  </w:num>
  <w:num w:numId="7" w16cid:durableId="552003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37A6"/>
    <w:rsid w:val="00036450"/>
    <w:rsid w:val="00094499"/>
    <w:rsid w:val="000C45FF"/>
    <w:rsid w:val="000E3FD1"/>
    <w:rsid w:val="000E5C28"/>
    <w:rsid w:val="00112054"/>
    <w:rsid w:val="001317D8"/>
    <w:rsid w:val="00143C6E"/>
    <w:rsid w:val="001525E1"/>
    <w:rsid w:val="00180329"/>
    <w:rsid w:val="0019001F"/>
    <w:rsid w:val="001A507D"/>
    <w:rsid w:val="001A74A5"/>
    <w:rsid w:val="001B2ABD"/>
    <w:rsid w:val="001E0391"/>
    <w:rsid w:val="001E1759"/>
    <w:rsid w:val="001F1ECC"/>
    <w:rsid w:val="00206CE1"/>
    <w:rsid w:val="002252EF"/>
    <w:rsid w:val="002400EB"/>
    <w:rsid w:val="00256CF7"/>
    <w:rsid w:val="00272C1C"/>
    <w:rsid w:val="00281FD5"/>
    <w:rsid w:val="002C2216"/>
    <w:rsid w:val="002D5FB7"/>
    <w:rsid w:val="0030481B"/>
    <w:rsid w:val="003156FC"/>
    <w:rsid w:val="003254B5"/>
    <w:rsid w:val="0035508C"/>
    <w:rsid w:val="0037121F"/>
    <w:rsid w:val="003910D8"/>
    <w:rsid w:val="003A6B7D"/>
    <w:rsid w:val="003B06CA"/>
    <w:rsid w:val="004071FC"/>
    <w:rsid w:val="00445947"/>
    <w:rsid w:val="004809D9"/>
    <w:rsid w:val="004813B3"/>
    <w:rsid w:val="00496591"/>
    <w:rsid w:val="004B37A6"/>
    <w:rsid w:val="004B384B"/>
    <w:rsid w:val="004B431A"/>
    <w:rsid w:val="004C5382"/>
    <w:rsid w:val="004C63E4"/>
    <w:rsid w:val="004D3011"/>
    <w:rsid w:val="004F4FF0"/>
    <w:rsid w:val="005262AC"/>
    <w:rsid w:val="005640E0"/>
    <w:rsid w:val="005E39D5"/>
    <w:rsid w:val="00600670"/>
    <w:rsid w:val="0062123A"/>
    <w:rsid w:val="006277F4"/>
    <w:rsid w:val="00646E75"/>
    <w:rsid w:val="006771D0"/>
    <w:rsid w:val="006A2609"/>
    <w:rsid w:val="006E5D13"/>
    <w:rsid w:val="00715FCB"/>
    <w:rsid w:val="00743101"/>
    <w:rsid w:val="00764C9F"/>
    <w:rsid w:val="007775E1"/>
    <w:rsid w:val="007867A0"/>
    <w:rsid w:val="007927F5"/>
    <w:rsid w:val="00793A11"/>
    <w:rsid w:val="00802CA0"/>
    <w:rsid w:val="0084396A"/>
    <w:rsid w:val="00907213"/>
    <w:rsid w:val="009260CD"/>
    <w:rsid w:val="00940A66"/>
    <w:rsid w:val="00946A35"/>
    <w:rsid w:val="00952C25"/>
    <w:rsid w:val="009C2389"/>
    <w:rsid w:val="00A01363"/>
    <w:rsid w:val="00A2118D"/>
    <w:rsid w:val="00AD0A50"/>
    <w:rsid w:val="00AD76E2"/>
    <w:rsid w:val="00B12086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DF5635"/>
    <w:rsid w:val="00E25A26"/>
    <w:rsid w:val="00E265D0"/>
    <w:rsid w:val="00E4381A"/>
    <w:rsid w:val="00E55D74"/>
    <w:rsid w:val="00EE3301"/>
    <w:rsid w:val="00F27FED"/>
    <w:rsid w:val="00F60274"/>
    <w:rsid w:val="00F77FB9"/>
    <w:rsid w:val="00FB068F"/>
    <w:rsid w:val="00FE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58DD6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6E5D1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eharaz-syed-b55bb620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.meharazmehai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eharaz-02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hraj\AppData\Local\Microsoft\Office\16.0\DTS\en-IN%7b4FE0F05C-7A0B-4D91-8304-4F4680440A9E%7d\%7b00810260-557F-48C7-B837-E825F8AFC3A4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DBMS</c:v>
                </c:pt>
                <c:pt idx="1">
                  <c:v>HTML</c:v>
                </c:pt>
                <c:pt idx="2">
                  <c:v>Webdevelopment</c:v>
                </c:pt>
                <c:pt idx="3">
                  <c:v>Python</c:v>
                </c:pt>
                <c:pt idx="4">
                  <c:v>C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0.75</c:v>
                </c:pt>
                <c:pt idx="2">
                  <c:v>0.75</c:v>
                </c:pt>
                <c:pt idx="3">
                  <c:v>0.5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4C-4533-A26B-08077849B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33860E8AF849D59B0F1AA749B1A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8BE5F-FEB6-4D6B-809A-0912CD6AB911}"/>
      </w:docPartPr>
      <w:docPartBody>
        <w:p w:rsidR="00C35444" w:rsidRDefault="00DD07D0">
          <w:pPr>
            <w:pStyle w:val="BD33860E8AF849D59B0F1AA749B1AB1E"/>
          </w:pPr>
          <w:r w:rsidRPr="00CB0055">
            <w:t>Contact</w:t>
          </w:r>
        </w:p>
      </w:docPartBody>
    </w:docPart>
    <w:docPart>
      <w:docPartPr>
        <w:name w:val="B105CA7D940C4113AF5D9365CC692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9F4C7-1A31-4FA5-9E25-78D1108B4BD3}"/>
      </w:docPartPr>
      <w:docPartBody>
        <w:p w:rsidR="00C35444" w:rsidRDefault="00DD07D0">
          <w:pPr>
            <w:pStyle w:val="B105CA7D940C4113AF5D9365CC6927BB"/>
          </w:pPr>
          <w:r w:rsidRPr="004D3011">
            <w:t>PHONE:</w:t>
          </w:r>
        </w:p>
      </w:docPartBody>
    </w:docPart>
    <w:docPart>
      <w:docPartPr>
        <w:name w:val="A0C00E4E0D584C8F85F57E1F289EF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62E1E-5F08-410F-8ED3-38759D0A4CA0}"/>
      </w:docPartPr>
      <w:docPartBody>
        <w:p w:rsidR="00C35444" w:rsidRDefault="00DD07D0">
          <w:pPr>
            <w:pStyle w:val="A0C00E4E0D584C8F85F57E1F289EF5EF"/>
          </w:pPr>
          <w:r w:rsidRPr="004D3011">
            <w:t>WEBSITE:</w:t>
          </w:r>
        </w:p>
      </w:docPartBody>
    </w:docPart>
    <w:docPart>
      <w:docPartPr>
        <w:name w:val="E059109F17BA49FC9A3102629772CE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016E0-C2B2-4532-B813-C02F35400A6D}"/>
      </w:docPartPr>
      <w:docPartBody>
        <w:p w:rsidR="00C35444" w:rsidRDefault="00DD07D0">
          <w:pPr>
            <w:pStyle w:val="E059109F17BA49FC9A3102629772CE51"/>
          </w:pPr>
          <w:r w:rsidRPr="004D3011">
            <w:t>EMAIL:</w:t>
          </w:r>
        </w:p>
      </w:docPartBody>
    </w:docPart>
    <w:docPart>
      <w:docPartPr>
        <w:name w:val="99CD2B28A1CE4172B9D4641EF0622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8239F-DC22-4149-A3BF-933568B2BD9F}"/>
      </w:docPartPr>
      <w:docPartBody>
        <w:p w:rsidR="00C35444" w:rsidRDefault="00DD07D0">
          <w:pPr>
            <w:pStyle w:val="99CD2B28A1CE4172B9D4641EF0622BC7"/>
          </w:pPr>
          <w:r w:rsidRPr="00CB0055">
            <w:t>Hobbies</w:t>
          </w:r>
        </w:p>
      </w:docPartBody>
    </w:docPart>
    <w:docPart>
      <w:docPartPr>
        <w:name w:val="AA532EC0D6174FEDB7EAEDE8DFBC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50DC6-C61E-4E30-BD50-5935EB671E82}"/>
      </w:docPartPr>
      <w:docPartBody>
        <w:p w:rsidR="00C35444" w:rsidRDefault="00DD07D0">
          <w:pPr>
            <w:pStyle w:val="AA532EC0D6174FEDB7EAEDE8DFBCF61A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0000000000000000000"/>
    <w:charset w:val="80"/>
    <w:family w:val="roman"/>
    <w:notTrueType/>
    <w:pitch w:val="default"/>
  </w:font>
  <w:font w:name="SamsungOne 400">
    <w:altName w:val="Calibri"/>
    <w:charset w:val="00"/>
    <w:family w:val="swiss"/>
    <w:pitch w:val="variable"/>
    <w:sig w:usb0="00000001" w:usb1="02000013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45"/>
    <w:rsid w:val="00054E28"/>
    <w:rsid w:val="00057AAE"/>
    <w:rsid w:val="002742D2"/>
    <w:rsid w:val="00482F9C"/>
    <w:rsid w:val="004F6445"/>
    <w:rsid w:val="00623A97"/>
    <w:rsid w:val="00C22CBB"/>
    <w:rsid w:val="00C35444"/>
    <w:rsid w:val="00DA78AA"/>
    <w:rsid w:val="00D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33860E8AF849D59B0F1AA749B1AB1E">
    <w:name w:val="BD33860E8AF849D59B0F1AA749B1AB1E"/>
  </w:style>
  <w:style w:type="paragraph" w:customStyle="1" w:styleId="B105CA7D940C4113AF5D9365CC6927BB">
    <w:name w:val="B105CA7D940C4113AF5D9365CC6927BB"/>
  </w:style>
  <w:style w:type="paragraph" w:customStyle="1" w:styleId="A0C00E4E0D584C8F85F57E1F289EF5EF">
    <w:name w:val="A0C00E4E0D584C8F85F57E1F289EF5EF"/>
  </w:style>
  <w:style w:type="paragraph" w:customStyle="1" w:styleId="E059109F17BA49FC9A3102629772CE51">
    <w:name w:val="E059109F17BA49FC9A3102629772CE5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9CD2B28A1CE4172B9D4641EF0622BC7">
    <w:name w:val="99CD2B28A1CE4172B9D4641EF0622BC7"/>
  </w:style>
  <w:style w:type="paragraph" w:customStyle="1" w:styleId="AA532EC0D6174FEDB7EAEDE8DFBCF61A">
    <w:name w:val="AA532EC0D6174FEDB7EAEDE8DFBCF61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4F644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{00810260-557F-48C7-B837-E825F8AFC3A4}tf00546271_win32</Template>
  <TotalTime>0</TotalTime>
  <Pages>6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2023-03-04T17:50:00Z</dcterms:created>
  <dcterms:modified xsi:type="dcterms:W3CDTF">2023-07-05T08:16:00Z</dcterms:modified>
</cp:coreProperties>
</file>